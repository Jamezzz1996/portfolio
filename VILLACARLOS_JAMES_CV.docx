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940"/>
      </w:tblGrid>
      <w:tr w:rsidR="006D4CA6">
        <w:trPr>
          <w:trHeight w:val="4410"/>
        </w:trPr>
        <w:tc>
          <w:tcPr>
            <w:tcW w:w="3600" w:type="dxa"/>
            <w:shd w:val="clear" w:color="auto" w:fill="auto"/>
            <w:vAlign w:val="bottom"/>
          </w:tcPr>
          <w:p w:rsidR="006D4CA6" w:rsidRDefault="00D00F0A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ge">
                    <wp:posOffset>914400</wp:posOffset>
                  </wp:positionV>
                  <wp:extent cx="2012315" cy="1911350"/>
                  <wp:effectExtent l="0" t="0" r="6985" b="0"/>
                  <wp:wrapThrough wrapText="bothSides">
                    <wp:wrapPolygon edited="0">
                      <wp:start x="10020" y="0"/>
                      <wp:lineTo x="7361" y="1938"/>
                      <wp:lineTo x="6134" y="3014"/>
                      <wp:lineTo x="5930" y="7104"/>
                      <wp:lineTo x="6748" y="10549"/>
                      <wp:lineTo x="7770" y="13993"/>
                      <wp:lineTo x="2045" y="17438"/>
                      <wp:lineTo x="0" y="20021"/>
                      <wp:lineTo x="0" y="21313"/>
                      <wp:lineTo x="21470" y="21313"/>
                      <wp:lineTo x="21470" y="18730"/>
                      <wp:lineTo x="18812" y="17438"/>
                      <wp:lineTo x="14723" y="13993"/>
                      <wp:lineTo x="15541" y="10549"/>
                      <wp:lineTo x="16563" y="7104"/>
                      <wp:lineTo x="16154" y="3660"/>
                      <wp:lineTo x="12678" y="0"/>
                      <wp:lineTo x="1002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" w:type="dxa"/>
            <w:shd w:val="clear" w:color="auto" w:fill="auto"/>
          </w:tcPr>
          <w:p w:rsidR="006D4CA6" w:rsidRDefault="006D4CA6">
            <w:pPr>
              <w:tabs>
                <w:tab w:val="left" w:pos="990"/>
              </w:tabs>
            </w:pPr>
          </w:p>
        </w:tc>
        <w:tc>
          <w:tcPr>
            <w:tcW w:w="6940" w:type="dxa"/>
            <w:shd w:val="clear" w:color="auto" w:fill="auto"/>
            <w:vAlign w:val="bottom"/>
          </w:tcPr>
          <w:p w:rsidR="006D4CA6" w:rsidRDefault="00D00F0A" w:rsidP="009E247D">
            <w:pPr>
              <w:pStyle w:val="Title"/>
              <w:rPr>
                <w:b/>
                <w:sz w:val="56"/>
                <w:szCs w:val="56"/>
              </w:rPr>
            </w:pPr>
            <w:r w:rsidRPr="009E247D">
              <w:rPr>
                <w:b/>
                <w:sz w:val="56"/>
                <w:szCs w:val="56"/>
              </w:rPr>
              <w:t>JAMES B. VILLACARLOS</w:t>
            </w:r>
          </w:p>
          <w:p w:rsidR="009E247D" w:rsidRDefault="009E247D" w:rsidP="009E247D"/>
          <w:p w:rsidR="009E247D" w:rsidRPr="009E247D" w:rsidRDefault="009E247D" w:rsidP="009E247D"/>
        </w:tc>
        <w:bookmarkStart w:id="0" w:name="_GoBack"/>
        <w:bookmarkEnd w:id="0"/>
      </w:tr>
      <w:tr w:rsidR="006D4CA6">
        <w:tc>
          <w:tcPr>
            <w:tcW w:w="3600" w:type="dxa"/>
            <w:shd w:val="clear" w:color="auto" w:fill="auto"/>
          </w:tcPr>
          <w:sdt>
            <w:sdtPr>
              <w:id w:val="-1711873194"/>
              <w:placeholder>
                <w:docPart w:val="D38B6F0DA9F14621AA3003F572D5F101"/>
              </w:placeholder>
              <w:temporary/>
              <w:showingPlcHdr/>
            </w:sdtPr>
            <w:sdtEndPr>
              <w:rPr>
                <w:szCs w:val="22"/>
              </w:rPr>
            </w:sdtEndPr>
            <w:sdtContent>
              <w:p w:rsidR="006D4CA6" w:rsidRDefault="00D00F0A">
                <w:pPr>
                  <w:pStyle w:val="Heading3"/>
                  <w:spacing w:after="0"/>
                  <w:rPr>
                    <w:szCs w:val="22"/>
                  </w:rPr>
                </w:pPr>
                <w:r>
                  <w:rPr>
                    <w:szCs w:val="22"/>
                  </w:rPr>
                  <w:t>Profile</w:t>
                </w:r>
              </w:p>
            </w:sdtContent>
          </w:sdt>
          <w:p w:rsidR="006D4CA6" w:rsidRDefault="00D00F0A">
            <w:pPr>
              <w:rPr>
                <w:shd w:val="clear" w:color="auto" w:fill="F7F7F8"/>
              </w:rPr>
            </w:pPr>
            <w:r>
              <w:rPr>
                <w:sz w:val="20"/>
                <w:szCs w:val="20"/>
                <w:shd w:val="clear" w:color="auto" w:fill="F7F7F8"/>
              </w:rPr>
              <w:t>Seeking a challenging IT position that utilizes my skills in programming, web designing, database management, and network administration to contribute to the success of an organization</w:t>
            </w:r>
            <w:r>
              <w:rPr>
                <w:shd w:val="clear" w:color="auto" w:fill="F7F7F8"/>
              </w:rPr>
              <w:t>.</w:t>
            </w:r>
          </w:p>
          <w:p w:rsidR="006D4CA6" w:rsidRDefault="006D4CA6">
            <w:pPr>
              <w:pStyle w:val="NoSpacing"/>
              <w:tabs>
                <w:tab w:val="right" w:pos="3370"/>
              </w:tabs>
              <w:jc w:val="both"/>
              <w:rPr>
                <w:rFonts w:asciiTheme="majorHAnsi" w:hAnsiTheme="majorHAnsi" w:cs="Segoe UI"/>
                <w:color w:val="374151"/>
                <w:shd w:val="clear" w:color="auto" w:fill="F7F7F8"/>
              </w:rPr>
            </w:pPr>
          </w:p>
          <w:p w:rsidR="006D4CA6" w:rsidRDefault="00D00F0A">
            <w:pPr>
              <w:pStyle w:val="NoSpacing"/>
              <w:tabs>
                <w:tab w:val="right" w:pos="3370"/>
              </w:tabs>
              <w:jc w:val="both"/>
              <w:rPr>
                <w:rFonts w:asciiTheme="majorHAnsi" w:hAnsiTheme="majorHAnsi" w:cs="Segoe UI"/>
                <w:b/>
                <w:color w:val="548AB7" w:themeColor="accent1" w:themeShade="BF"/>
                <w:shd w:val="clear" w:color="auto" w:fill="F7F7F8"/>
              </w:rPr>
            </w:pPr>
            <w:r>
              <w:rPr>
                <w:rFonts w:asciiTheme="majorHAnsi" w:hAnsiTheme="majorHAnsi" w:cs="Segoe UI"/>
                <w:b/>
                <w:color w:val="548AB7" w:themeColor="accent1" w:themeShade="BF"/>
                <w:shd w:val="clear" w:color="auto" w:fill="F7F7F8"/>
              </w:rPr>
              <w:t>CONTACT</w:t>
            </w:r>
          </w:p>
          <w:p w:rsidR="006D4CA6" w:rsidRDefault="00D00F0A">
            <w:pPr>
              <w:pStyle w:val="NoSpacing"/>
              <w:tabs>
                <w:tab w:val="right" w:pos="33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+63-920-617-6030</w:t>
            </w:r>
            <w:r>
              <w:rPr>
                <w:rFonts w:ascii="Times New Roman" w:hAnsi="Times New Roman" w:cs="Times New Roman"/>
              </w:rPr>
              <w:tab/>
            </w:r>
          </w:p>
          <w:sdt>
            <w:sdtPr>
              <w:rPr>
                <w:sz w:val="22"/>
              </w:rPr>
              <w:id w:val="-240260293"/>
              <w:placeholder>
                <w:docPart w:val="6792F07C38B34128A2BDAA74D68F5735"/>
              </w:placeholder>
              <w:temporary/>
              <w:showingPlcHdr/>
            </w:sdtPr>
            <w:sdtEndPr/>
            <w:sdtContent>
              <w:p w:rsidR="006D4CA6" w:rsidRDefault="00D00F0A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EMAIL:</w:t>
                </w:r>
              </w:p>
            </w:sdtContent>
          </w:sdt>
          <w:p w:rsidR="006D4CA6" w:rsidRDefault="0024587F">
            <w:pPr>
              <w:pStyle w:val="NoSpacing"/>
              <w:jc w:val="both"/>
              <w:rPr>
                <w:rStyle w:val="Hyperlink"/>
                <w:rFonts w:ascii="Times New Roman" w:hAnsi="Times New Roman" w:cs="Times New Roman"/>
                <w:i/>
              </w:rPr>
            </w:pPr>
            <w:hyperlink r:id="rId12" w:history="1">
              <w:r w:rsidR="00D00F0A">
                <w:rPr>
                  <w:rStyle w:val="Hyperlink"/>
                  <w:rFonts w:ascii="Times New Roman" w:hAnsi="Times New Roman" w:cs="Times New Roman"/>
                  <w:i/>
                </w:rPr>
                <w:t>jamesvillacarlos1996@gmail.com</w:t>
              </w:r>
            </w:hyperlink>
          </w:p>
          <w:p w:rsidR="00D10D5F" w:rsidRDefault="00D10D5F">
            <w:pPr>
              <w:pStyle w:val="NoSpacing"/>
              <w:jc w:val="both"/>
              <w:rPr>
                <w:rStyle w:val="Hyperlink"/>
                <w:rFonts w:ascii="Times New Roman" w:hAnsi="Times New Roman" w:cs="Times New Roman"/>
                <w:i/>
              </w:rPr>
            </w:pPr>
          </w:p>
          <w:p w:rsidR="00D10D5F" w:rsidRDefault="00D10D5F" w:rsidP="00D10D5F">
            <w:pPr>
              <w:pStyle w:val="NoSpacing"/>
              <w:tabs>
                <w:tab w:val="right" w:pos="3370"/>
              </w:tabs>
              <w:jc w:val="both"/>
              <w:rPr>
                <w:rFonts w:asciiTheme="majorHAnsi" w:hAnsiTheme="majorHAnsi" w:cs="Segoe UI"/>
                <w:b/>
                <w:color w:val="548AB7" w:themeColor="accent1" w:themeShade="BF"/>
                <w:shd w:val="clear" w:color="auto" w:fill="F7F7F8"/>
              </w:rPr>
            </w:pPr>
            <w:r>
              <w:rPr>
                <w:rFonts w:asciiTheme="majorHAnsi" w:hAnsiTheme="majorHAnsi" w:cs="Segoe UI"/>
                <w:b/>
                <w:color w:val="548AB7" w:themeColor="accent1" w:themeShade="BF"/>
                <w:shd w:val="clear" w:color="auto" w:fill="F7F7F8"/>
              </w:rPr>
              <w:t>PORTFOLIO</w:t>
            </w:r>
          </w:p>
          <w:p w:rsidR="00D10D5F" w:rsidRDefault="0024587F" w:rsidP="00D10D5F">
            <w:pPr>
              <w:pStyle w:val="NoSpacing"/>
              <w:tabs>
                <w:tab w:val="right" w:pos="3370"/>
              </w:tabs>
              <w:jc w:val="both"/>
              <w:rPr>
                <w:rFonts w:asciiTheme="majorHAnsi" w:hAnsiTheme="majorHAnsi" w:cs="Segoe UI"/>
                <w:b/>
                <w:color w:val="548AB7" w:themeColor="accent1" w:themeShade="BF"/>
                <w:shd w:val="clear" w:color="auto" w:fill="F7F7F8"/>
              </w:rPr>
            </w:pPr>
            <w:hyperlink r:id="rId13" w:history="1">
              <w:r w:rsidR="00D10D5F" w:rsidRPr="00D10D5F">
                <w:rPr>
                  <w:rStyle w:val="Hyperlink"/>
                  <w:rFonts w:asciiTheme="majorHAnsi" w:hAnsiTheme="majorHAnsi" w:cs="Segoe UI"/>
                  <w:b/>
                  <w:shd w:val="clear" w:color="auto" w:fill="F7F7F8"/>
                </w:rPr>
                <w:t>https://jamezzz1996.github.io/portfolio/</w:t>
              </w:r>
            </w:hyperlink>
          </w:p>
          <w:p w:rsidR="00D10D5F" w:rsidRDefault="00D10D5F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</w:p>
          <w:p w:rsidR="006D4CA6" w:rsidRDefault="006D4CA6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color w:val="548AB7" w:themeColor="accent1" w:themeShade="BF"/>
              </w:rPr>
            </w:pPr>
            <w:r>
              <w:rPr>
                <w:rFonts w:asciiTheme="majorHAnsi" w:hAnsiTheme="majorHAnsi" w:cs="Times New Roman"/>
                <w:b/>
                <w:color w:val="548AB7" w:themeColor="accent1" w:themeShade="BF"/>
              </w:rPr>
              <w:t>ADDRESS</w:t>
            </w:r>
          </w:p>
          <w:p w:rsidR="006D4CA6" w:rsidRDefault="00D00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57-C Capitol Extension </w:t>
            </w:r>
            <w:proofErr w:type="spellStart"/>
            <w:r>
              <w:rPr>
                <w:sz w:val="20"/>
                <w:szCs w:val="20"/>
              </w:rPr>
              <w:t>Gatuslao</w:t>
            </w:r>
            <w:proofErr w:type="spellEnd"/>
            <w:r>
              <w:rPr>
                <w:sz w:val="20"/>
                <w:szCs w:val="20"/>
              </w:rPr>
              <w:t xml:space="preserve"> 12 Street, </w:t>
            </w:r>
            <w:proofErr w:type="spellStart"/>
            <w:r>
              <w:rPr>
                <w:sz w:val="20"/>
                <w:szCs w:val="20"/>
              </w:rPr>
              <w:t>Brgy</w:t>
            </w:r>
            <w:proofErr w:type="spellEnd"/>
            <w:r>
              <w:rPr>
                <w:sz w:val="20"/>
                <w:szCs w:val="20"/>
              </w:rPr>
              <w:t>. 6 Bacolod City Negros Occidental</w:t>
            </w:r>
          </w:p>
          <w:p w:rsidR="006D4CA6" w:rsidRDefault="006D4CA6">
            <w:pPr>
              <w:rPr>
                <w:sz w:val="22"/>
              </w:rPr>
            </w:pPr>
          </w:p>
          <w:p w:rsidR="006D4CA6" w:rsidRDefault="006D4CA6">
            <w:pPr>
              <w:rPr>
                <w:sz w:val="22"/>
              </w:rPr>
            </w:pPr>
          </w:p>
          <w:p w:rsidR="006D4CA6" w:rsidRDefault="006D4CA6">
            <w:pPr>
              <w:rPr>
                <w:sz w:val="22"/>
              </w:rPr>
            </w:pPr>
          </w:p>
          <w:p w:rsidR="006D4CA6" w:rsidRDefault="006D4CA6">
            <w:pPr>
              <w:rPr>
                <w:rStyle w:val="Hyperlink"/>
                <w:sz w:val="22"/>
              </w:rPr>
            </w:pPr>
          </w:p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B85A22" w:themeColor="accent2" w:themeShade="BF"/>
                <w:sz w:val="18"/>
                <w:szCs w:val="22"/>
                <w:u w:val="single"/>
              </w:rPr>
              <w:id w:val="-1444214663"/>
              <w:placeholder>
                <w:docPart w:val="AEED7E95B7BE432FABFAD4FE90A438DD"/>
              </w:placeholder>
              <w:temporary/>
            </w:sdtPr>
            <w:sdtEndPr>
              <w:rPr>
                <w:b/>
                <w:caps/>
              </w:rPr>
            </w:sdtEndPr>
            <w:sdtContent>
              <w:p w:rsidR="006D4CA6" w:rsidRDefault="006D4CA6">
                <w:pPr>
                  <w:pStyle w:val="Heading3"/>
                  <w:spacing w:after="0"/>
                </w:pPr>
              </w:p>
              <w:p w:rsidR="006D4CA6" w:rsidRDefault="0024587F"/>
            </w:sdtContent>
          </w:sdt>
          <w:p w:rsidR="006D4CA6" w:rsidRDefault="006D4CA6"/>
          <w:p w:rsidR="006D4CA6" w:rsidRDefault="006D4CA6"/>
          <w:p w:rsidR="006D4CA6" w:rsidRDefault="006D4CA6"/>
        </w:tc>
        <w:tc>
          <w:tcPr>
            <w:tcW w:w="250" w:type="dxa"/>
            <w:shd w:val="clear" w:color="auto" w:fill="auto"/>
          </w:tcPr>
          <w:p w:rsidR="006D4CA6" w:rsidRDefault="006D4CA6">
            <w:pPr>
              <w:tabs>
                <w:tab w:val="left" w:pos="990"/>
              </w:tabs>
            </w:pPr>
          </w:p>
        </w:tc>
        <w:tc>
          <w:tcPr>
            <w:tcW w:w="6940" w:type="dxa"/>
            <w:shd w:val="clear" w:color="auto" w:fill="auto"/>
          </w:tcPr>
          <w:sdt>
            <w:sdtPr>
              <w:rPr>
                <w:color w:val="B85A22" w:themeColor="accent2" w:themeShade="BF"/>
                <w:u w:val="single"/>
              </w:rPr>
              <w:id w:val="1049110328"/>
              <w:placeholder>
                <w:docPart w:val="7CB4339FBC3644D7ACC0F4AD13875386"/>
              </w:placeholder>
              <w:temporary/>
              <w:showingPlcHdr/>
            </w:sdtPr>
            <w:sdtEndPr>
              <w:rPr>
                <w:color w:val="auto"/>
              </w:rPr>
            </w:sdtEndPr>
            <w:sdtContent>
              <w:p w:rsidR="006D4CA6" w:rsidRDefault="00D00F0A">
                <w:pPr>
                  <w:pStyle w:val="Heading2"/>
                  <w:spacing w:after="0"/>
                </w:pPr>
                <w:r>
                  <w:rPr>
                    <w:rFonts w:ascii="Times New Roman" w:hAnsi="Times New Roman" w:cs="Times New Roman"/>
                    <w:u w:val="single"/>
                  </w:rPr>
                  <w:t>EDUCATION</w:t>
                </w:r>
              </w:p>
            </w:sdtContent>
          </w:sdt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STI – West Negros University</w:t>
            </w: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Bachelor of Science in Information Technology</w:t>
            </w: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December 2021</w:t>
            </w:r>
          </w:p>
          <w:p w:rsidR="006D4CA6" w:rsidRDefault="006D4CA6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6D4CA6" w:rsidRDefault="00D00F0A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>TRAININGS and SEMINARS: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Complete Web &amp; Mobile Designer in 2023: UI/UX,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Fig</w:t>
            </w:r>
            <w:r w:rsidR="00F41076">
              <w:rPr>
                <w:rFonts w:asciiTheme="majorHAnsi" w:hAnsiTheme="majorHAnsi"/>
                <w:sz w:val="20"/>
                <w:szCs w:val="20"/>
              </w:rPr>
              <w:t>ma</w:t>
            </w:r>
            <w:proofErr w:type="spellEnd"/>
            <w:r w:rsidR="00F41076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proofErr w:type="spellStart"/>
            <w:r w:rsidR="00F41076">
              <w:rPr>
                <w:rFonts w:asciiTheme="majorHAnsi" w:hAnsiTheme="majorHAnsi"/>
                <w:sz w:val="20"/>
                <w:szCs w:val="20"/>
              </w:rPr>
              <w:t>Udemy</w:t>
            </w:r>
            <w:proofErr w:type="spellEnd"/>
            <w:r w:rsidR="00F41076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The Complete 2023 Web Development (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Udemy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>) (November 21, 2022-Present)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PHP for Beginners (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Udemy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) 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Data Privacy Protection (DICT)</w:t>
            </w:r>
          </w:p>
          <w:p w:rsidR="006D4CA6" w:rsidRDefault="00D00F0A">
            <w:pPr>
              <w:pStyle w:val="ListParagraph"/>
              <w:spacing w:after="0" w:line="276" w:lineRule="auto"/>
              <w:ind w:left="405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(March 5, 2021)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Web Development Everything You Need to Know (April 26, 2017)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Web Development for Beginners 1(April 24, 2017)</w:t>
            </w:r>
          </w:p>
          <w:p w:rsidR="006D4CA6" w:rsidRDefault="006D4CA6">
            <w:pPr>
              <w:pStyle w:val="ListParagraph"/>
              <w:spacing w:after="0" w:line="276" w:lineRule="auto"/>
              <w:ind w:left="405"/>
              <w:jc w:val="both"/>
              <w:rPr>
                <w:rFonts w:ascii="Times New Roman" w:hAnsi="Times New Roman" w:cs="Times New Roman"/>
                <w:b/>
              </w:rPr>
            </w:pPr>
          </w:p>
          <w:p w:rsidR="006D4CA6" w:rsidRDefault="00D00F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>EXPERIENCE:</w:t>
            </w:r>
          </w:p>
          <w:p w:rsidR="006D4CA6" w:rsidRDefault="00D00F0A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Bureau of Immigration</w:t>
            </w:r>
          </w:p>
          <w:p w:rsidR="006D4CA6" w:rsidRDefault="00D00F0A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Administrative Assistant I</w:t>
            </w:r>
          </w:p>
          <w:p w:rsidR="006D4CA6" w:rsidRDefault="00D00F0A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January 2023 – June 2023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</w:pPr>
            <w:r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Dealing with queries, Organizing, Managing and keeping an office running.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  <w:t>Edited documents to improve accuracy of language, flow and readability.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  <w:t>Created presentations to inform, motivate and persuade internal and external audiences.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  <w:t>Executed record filing system to improve document organization and management.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  <w:t>Troubleshoot system and network problems, diagnosing and solving hardware or software faults</w:t>
            </w:r>
          </w:p>
          <w:p w:rsidR="006D4CA6" w:rsidRDefault="00D00F0A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Installing new software and hardware drivers updating existing ones and as needed</w:t>
            </w:r>
          </w:p>
          <w:p w:rsidR="006D4CA6" w:rsidRDefault="00D00F0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  <w:t>Resolve technical issues in a timely manner using available resources within the company</w:t>
            </w:r>
          </w:p>
          <w:p w:rsidR="006D4CA6" w:rsidRDefault="006D4CA6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Administrative Aide III (Clerk I)</w:t>
            </w: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Information Communication Technology Division (ICTD)</w:t>
            </w: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Provincial Government of Negros Occidental</w:t>
            </w: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October 2021 –  December 2022</w:t>
            </w:r>
          </w:p>
          <w:p w:rsidR="006D4CA6" w:rsidRDefault="006D4CA6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</w:pPr>
            <w:r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Dealing with queries, Organizing, Managing and keeping an office running.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  <w:t>Recorded meeting minutes to provide historical account of actions, measure progress against strategic plan and drive accountability.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  <w:t>Edited documents to improve accuracy of language, flow and readability.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  <w:t>Created presentations to inform, motivate and persuade internal and external audiences.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val="en-PH" w:eastAsia="en-PH"/>
              </w:rPr>
              <w:lastRenderedPageBreak/>
              <w:t>Executed record filing system to improve document organization and management.</w:t>
            </w:r>
          </w:p>
          <w:p w:rsidR="006D4CA6" w:rsidRDefault="00D00F0A">
            <w:pPr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  <w:t>Troubleshoot system and network problems, diagnosing and solving hardware or software faults</w:t>
            </w:r>
          </w:p>
          <w:p w:rsidR="006D4CA6" w:rsidRDefault="00D00F0A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Installing new software and hardware drivers updating existing ones and as needed</w:t>
            </w:r>
          </w:p>
          <w:p w:rsidR="006D4CA6" w:rsidRDefault="00D00F0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  <w:t>Resolve technical issues in a timely manner using available resources within the company</w:t>
            </w:r>
          </w:p>
          <w:p w:rsidR="006D4CA6" w:rsidRDefault="00D00F0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  <w:t>Repairing and replacing equipment as necessary</w:t>
            </w:r>
          </w:p>
          <w:p w:rsidR="006D4CA6" w:rsidRDefault="006D4CA6">
            <w:pPr>
              <w:ind w:left="405"/>
              <w:textAlignment w:val="baseline"/>
              <w:rPr>
                <w:rFonts w:asciiTheme="majorHAnsi" w:eastAsia="Times New Roman" w:hAnsiTheme="majorHAnsi" w:cs="Times New Roman"/>
                <w:sz w:val="20"/>
                <w:szCs w:val="20"/>
                <w:lang w:val="en-PH" w:eastAsia="en-PH"/>
              </w:rPr>
            </w:pP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Chat Support / Call Analyst</w:t>
            </w: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3 John-k Scribe Expert Corporation</w:t>
            </w:r>
          </w:p>
          <w:p w:rsidR="006D4CA6" w:rsidRDefault="00D00F0A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June 2015 –  November 2015</w:t>
            </w:r>
          </w:p>
          <w:p w:rsidR="006D4CA6" w:rsidRDefault="006D4CA6">
            <w:pPr>
              <w:pStyle w:val="NoSpacing"/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6D4CA6" w:rsidRDefault="00D00F0A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  <w:shd w:val="clear" w:color="auto" w:fill="F7F7F8"/>
              </w:rPr>
            </w:pPr>
            <w:r>
              <w:rPr>
                <w:sz w:val="20"/>
                <w:szCs w:val="20"/>
                <w:shd w:val="clear" w:color="auto" w:fill="F7F7F8"/>
              </w:rPr>
              <w:t>Maintained accurate and complete records of all customer interactions.</w:t>
            </w:r>
          </w:p>
          <w:p w:rsidR="006D4CA6" w:rsidRDefault="00D00F0A">
            <w:pPr>
              <w:pStyle w:val="ListParagraph"/>
              <w:numPr>
                <w:ilvl w:val="0"/>
                <w:numId w:val="3"/>
              </w:numPr>
              <w:ind w:left="360"/>
              <w:rPr>
                <w:sz w:val="20"/>
                <w:szCs w:val="20"/>
                <w:shd w:val="clear" w:color="auto" w:fill="F7F7F8"/>
              </w:rPr>
            </w:pPr>
            <w:r>
              <w:rPr>
                <w:sz w:val="20"/>
                <w:szCs w:val="20"/>
                <w:shd w:val="clear" w:color="auto" w:fill="F7F7F8"/>
              </w:rPr>
              <w:t>Collaborated with cross-functional teams to identify areas for improvement in chat support processes.</w:t>
            </w:r>
          </w:p>
          <w:p w:rsidR="006D4CA6" w:rsidRDefault="00D00F0A">
            <w:pPr>
              <w:pStyle w:val="ListParagraph"/>
              <w:numPr>
                <w:ilvl w:val="0"/>
                <w:numId w:val="3"/>
              </w:numPr>
              <w:ind w:left="360"/>
              <w:rPr>
                <w:sz w:val="20"/>
                <w:szCs w:val="20"/>
                <w:shd w:val="clear" w:color="auto" w:fill="F7F7F8"/>
              </w:rPr>
            </w:pPr>
            <w:r>
              <w:rPr>
                <w:sz w:val="20"/>
                <w:szCs w:val="20"/>
                <w:shd w:val="clear" w:color="auto" w:fill="F7F7F8"/>
              </w:rPr>
              <w:t>Provided insights to management on customer service trends and areas for improvement.</w:t>
            </w:r>
          </w:p>
          <w:p w:rsidR="006D4CA6" w:rsidRDefault="00D00F0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cs="Times New Roman"/>
                <w:b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7F7F8"/>
              </w:rPr>
              <w:t>Responded to customer inquiries and resolved issues</w:t>
            </w:r>
            <w:r>
              <w:rPr>
                <w:color w:val="374151"/>
                <w:sz w:val="20"/>
                <w:szCs w:val="20"/>
                <w:shd w:val="clear" w:color="auto" w:fill="F7F7F8"/>
              </w:rPr>
              <w:t>.</w:t>
            </w:r>
          </w:p>
          <w:p w:rsidR="006D4CA6" w:rsidRDefault="006D4CA6">
            <w:pPr>
              <w:rPr>
                <w:rFonts w:cs="Times New Roman"/>
                <w:b/>
                <w:sz w:val="20"/>
                <w:szCs w:val="20"/>
              </w:rPr>
            </w:pPr>
          </w:p>
          <w:p w:rsidR="006D4CA6" w:rsidRDefault="006D4CA6">
            <w:pPr>
              <w:rPr>
                <w:rFonts w:cs="Times New Roman"/>
                <w:b/>
                <w:sz w:val="20"/>
                <w:szCs w:val="20"/>
              </w:rPr>
            </w:pPr>
          </w:p>
          <w:sdt>
            <w:sdtPr>
              <w:id w:val="1669594239"/>
              <w:placeholder>
                <w:docPart w:val="F655804D23CF44BF9F4F36460799C1AC"/>
              </w:placeholder>
              <w:temporary/>
              <w:showingPlcHdr/>
            </w:sdtPr>
            <w:sdtEndPr/>
            <w:sdtContent>
              <w:p w:rsidR="006D4CA6" w:rsidRDefault="00D00F0A">
                <w:pPr>
                  <w:pStyle w:val="Heading2"/>
                  <w:spacing w:before="0" w:after="0"/>
                </w:pPr>
                <w:r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  <w:u w:val="single"/>
                  </w:rPr>
                  <w:t>SKILLS</w:t>
                </w:r>
              </w:p>
            </w:sdtContent>
          </w:sdt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Knowledgeable in Programming Languages (HTML, CSS, Java Script,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Jquery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, Bootstrap and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Figma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>.)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Knowledgeable using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Wix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, Adobe Photoshop CS6,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Canva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>.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Strong technical proficiency in Microsoft Office.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Eager to learn new things and hardworking.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Collaborative and able to work in teams.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Dependable and can work with minimum supervision.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Can quickly learn and master new technology.</w:t>
            </w:r>
          </w:p>
          <w:p w:rsidR="006D4CA6" w:rsidRDefault="00D00F0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Office administration, Scheduling, Report and Project Development Documentation, Customer and client relations and Staff management.</w:t>
            </w:r>
          </w:p>
          <w:p w:rsidR="006D4CA6" w:rsidRDefault="006D4CA6">
            <w:pPr>
              <w:rPr>
                <w:color w:val="FFFFFF" w:themeColor="background1"/>
              </w:rPr>
            </w:pPr>
          </w:p>
          <w:p w:rsidR="006D4CA6" w:rsidRDefault="006D4CA6">
            <w:pPr>
              <w:rPr>
                <w:color w:val="FFFFFF" w:themeColor="background1"/>
              </w:rPr>
            </w:pPr>
          </w:p>
        </w:tc>
      </w:tr>
    </w:tbl>
    <w:p w:rsidR="006D4CA6" w:rsidRDefault="006D4CA6">
      <w:pPr>
        <w:tabs>
          <w:tab w:val="left" w:pos="990"/>
        </w:tabs>
        <w:rPr>
          <w:lang w:val="en-PH" w:eastAsia="en-PH"/>
        </w:rPr>
      </w:pPr>
    </w:p>
    <w:p w:rsidR="006D4CA6" w:rsidRDefault="006D4CA6">
      <w:pPr>
        <w:tabs>
          <w:tab w:val="left" w:pos="990"/>
        </w:tabs>
      </w:pPr>
    </w:p>
    <w:sectPr w:rsidR="006D4CA6">
      <w:headerReference w:type="default" r:id="rId14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87F" w:rsidRDefault="0024587F">
      <w:r>
        <w:separator/>
      </w:r>
    </w:p>
  </w:endnote>
  <w:endnote w:type="continuationSeparator" w:id="0">
    <w:p w:rsidR="0024587F" w:rsidRDefault="0024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87F" w:rsidRDefault="0024587F">
      <w:r>
        <w:separator/>
      </w:r>
    </w:p>
  </w:footnote>
  <w:footnote w:type="continuationSeparator" w:id="0">
    <w:p w:rsidR="0024587F" w:rsidRDefault="00245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CA6" w:rsidRDefault="00D00F0A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4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o="urn:schemas-microsoft-com:office:office" xmlns:v="urn:schemas-microsoft-com:vml" xmlns:w10="urn:schemas-microsoft-com:office:word" xmlns:w="http://schemas.openxmlformats.org/wordprocessingml/2006/main" xmlns:wpsCustomData="http://www.wps.cn/officeDocument/2013/wpsCustomData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64A0"/>
    <w:multiLevelType w:val="multilevel"/>
    <w:tmpl w:val="170964A0"/>
    <w:lvl w:ilvl="0">
      <w:numFmt w:val="bullet"/>
      <w:lvlText w:val="-"/>
      <w:lvlJc w:val="left"/>
      <w:pPr>
        <w:ind w:left="405" w:hanging="360"/>
      </w:pPr>
      <w:rPr>
        <w:rFonts w:ascii="Century Gothic" w:eastAsiaTheme="minorEastAsia" w:hAnsi="Century Gothic" w:cs="Times New Roman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19162CF"/>
    <w:multiLevelType w:val="multilevel"/>
    <w:tmpl w:val="519162CF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B3619"/>
    <w:multiLevelType w:val="multilevel"/>
    <w:tmpl w:val="744B3619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98"/>
    <w:rsid w:val="00003577"/>
    <w:rsid w:val="00015780"/>
    <w:rsid w:val="000234BD"/>
    <w:rsid w:val="00036450"/>
    <w:rsid w:val="00053C26"/>
    <w:rsid w:val="00072307"/>
    <w:rsid w:val="00094499"/>
    <w:rsid w:val="0009552E"/>
    <w:rsid w:val="000A0DFD"/>
    <w:rsid w:val="000B312A"/>
    <w:rsid w:val="000C45FF"/>
    <w:rsid w:val="000E3FD1"/>
    <w:rsid w:val="00112054"/>
    <w:rsid w:val="001235A2"/>
    <w:rsid w:val="00126CA2"/>
    <w:rsid w:val="001412EC"/>
    <w:rsid w:val="00143159"/>
    <w:rsid w:val="00150FE3"/>
    <w:rsid w:val="001525E1"/>
    <w:rsid w:val="001714D0"/>
    <w:rsid w:val="001717C8"/>
    <w:rsid w:val="00180329"/>
    <w:rsid w:val="0019001F"/>
    <w:rsid w:val="001A74A5"/>
    <w:rsid w:val="001B2ABD"/>
    <w:rsid w:val="001B45AC"/>
    <w:rsid w:val="001B55AE"/>
    <w:rsid w:val="001C6BF3"/>
    <w:rsid w:val="001E0391"/>
    <w:rsid w:val="001E11CD"/>
    <w:rsid w:val="001E1759"/>
    <w:rsid w:val="001F1ECC"/>
    <w:rsid w:val="002400EB"/>
    <w:rsid w:val="0024587F"/>
    <w:rsid w:val="00246828"/>
    <w:rsid w:val="00256CF7"/>
    <w:rsid w:val="00267258"/>
    <w:rsid w:val="00281FD5"/>
    <w:rsid w:val="00294EC3"/>
    <w:rsid w:val="002978A3"/>
    <w:rsid w:val="002C0C40"/>
    <w:rsid w:val="002F67E6"/>
    <w:rsid w:val="0030481B"/>
    <w:rsid w:val="003156FC"/>
    <w:rsid w:val="00323698"/>
    <w:rsid w:val="003254B5"/>
    <w:rsid w:val="0037121F"/>
    <w:rsid w:val="00391932"/>
    <w:rsid w:val="00392A61"/>
    <w:rsid w:val="003A6B7D"/>
    <w:rsid w:val="003B06CA"/>
    <w:rsid w:val="003D5E1D"/>
    <w:rsid w:val="003F4B87"/>
    <w:rsid w:val="004071FC"/>
    <w:rsid w:val="00445947"/>
    <w:rsid w:val="0047018D"/>
    <w:rsid w:val="004813B3"/>
    <w:rsid w:val="00486B7A"/>
    <w:rsid w:val="00496591"/>
    <w:rsid w:val="004A73C1"/>
    <w:rsid w:val="004B26EB"/>
    <w:rsid w:val="004C1BA7"/>
    <w:rsid w:val="004C3043"/>
    <w:rsid w:val="004C63E4"/>
    <w:rsid w:val="004D3011"/>
    <w:rsid w:val="004D546F"/>
    <w:rsid w:val="004E0E1B"/>
    <w:rsid w:val="004F5481"/>
    <w:rsid w:val="005262AC"/>
    <w:rsid w:val="00565CD8"/>
    <w:rsid w:val="005A7805"/>
    <w:rsid w:val="005B3B42"/>
    <w:rsid w:val="005B3F60"/>
    <w:rsid w:val="005B4386"/>
    <w:rsid w:val="005C2AB8"/>
    <w:rsid w:val="005E39D5"/>
    <w:rsid w:val="005F1877"/>
    <w:rsid w:val="00600670"/>
    <w:rsid w:val="0062123A"/>
    <w:rsid w:val="00646E75"/>
    <w:rsid w:val="00654564"/>
    <w:rsid w:val="006568BA"/>
    <w:rsid w:val="006771D0"/>
    <w:rsid w:val="0067740B"/>
    <w:rsid w:val="006921BE"/>
    <w:rsid w:val="00697242"/>
    <w:rsid w:val="006A2482"/>
    <w:rsid w:val="006D4CA6"/>
    <w:rsid w:val="006D78AE"/>
    <w:rsid w:val="007011C4"/>
    <w:rsid w:val="00715FCB"/>
    <w:rsid w:val="007271FA"/>
    <w:rsid w:val="00732500"/>
    <w:rsid w:val="00732B88"/>
    <w:rsid w:val="00733D1B"/>
    <w:rsid w:val="00743101"/>
    <w:rsid w:val="007775E1"/>
    <w:rsid w:val="007818F8"/>
    <w:rsid w:val="007867A0"/>
    <w:rsid w:val="007927F5"/>
    <w:rsid w:val="007A0C16"/>
    <w:rsid w:val="007A2033"/>
    <w:rsid w:val="007C3E53"/>
    <w:rsid w:val="007E5491"/>
    <w:rsid w:val="007E5560"/>
    <w:rsid w:val="00802CA0"/>
    <w:rsid w:val="00821642"/>
    <w:rsid w:val="008644F8"/>
    <w:rsid w:val="00870EA0"/>
    <w:rsid w:val="008726B8"/>
    <w:rsid w:val="0088267C"/>
    <w:rsid w:val="008853DD"/>
    <w:rsid w:val="00893D49"/>
    <w:rsid w:val="00907AF1"/>
    <w:rsid w:val="009260CD"/>
    <w:rsid w:val="00931D7B"/>
    <w:rsid w:val="00952C25"/>
    <w:rsid w:val="00953C78"/>
    <w:rsid w:val="00957314"/>
    <w:rsid w:val="009C687F"/>
    <w:rsid w:val="009D273E"/>
    <w:rsid w:val="009E247D"/>
    <w:rsid w:val="009E24F8"/>
    <w:rsid w:val="00A17B91"/>
    <w:rsid w:val="00A2118D"/>
    <w:rsid w:val="00A247C8"/>
    <w:rsid w:val="00A93BCC"/>
    <w:rsid w:val="00AC3793"/>
    <w:rsid w:val="00AD1ADC"/>
    <w:rsid w:val="00AD4EE3"/>
    <w:rsid w:val="00AD76E2"/>
    <w:rsid w:val="00B03FE4"/>
    <w:rsid w:val="00B20152"/>
    <w:rsid w:val="00B3300B"/>
    <w:rsid w:val="00B359E4"/>
    <w:rsid w:val="00B57D98"/>
    <w:rsid w:val="00B6248C"/>
    <w:rsid w:val="00B66D21"/>
    <w:rsid w:val="00B70850"/>
    <w:rsid w:val="00B916C2"/>
    <w:rsid w:val="00BE600E"/>
    <w:rsid w:val="00C066B6"/>
    <w:rsid w:val="00C23289"/>
    <w:rsid w:val="00C36174"/>
    <w:rsid w:val="00C37935"/>
    <w:rsid w:val="00C37BA1"/>
    <w:rsid w:val="00C4674C"/>
    <w:rsid w:val="00C506CF"/>
    <w:rsid w:val="00C62230"/>
    <w:rsid w:val="00C62835"/>
    <w:rsid w:val="00C67503"/>
    <w:rsid w:val="00C72BED"/>
    <w:rsid w:val="00C94D3B"/>
    <w:rsid w:val="00C9578B"/>
    <w:rsid w:val="00CA0660"/>
    <w:rsid w:val="00CB0055"/>
    <w:rsid w:val="00CC2C1B"/>
    <w:rsid w:val="00CD459C"/>
    <w:rsid w:val="00D00F0A"/>
    <w:rsid w:val="00D05B1D"/>
    <w:rsid w:val="00D10D5F"/>
    <w:rsid w:val="00D13F20"/>
    <w:rsid w:val="00D2522B"/>
    <w:rsid w:val="00D422DE"/>
    <w:rsid w:val="00D5459D"/>
    <w:rsid w:val="00D777F4"/>
    <w:rsid w:val="00D84DED"/>
    <w:rsid w:val="00D950EA"/>
    <w:rsid w:val="00DA1F4D"/>
    <w:rsid w:val="00DB3413"/>
    <w:rsid w:val="00DD1418"/>
    <w:rsid w:val="00DD172A"/>
    <w:rsid w:val="00DE7CD7"/>
    <w:rsid w:val="00E00778"/>
    <w:rsid w:val="00E01B7B"/>
    <w:rsid w:val="00E15DBB"/>
    <w:rsid w:val="00E25A26"/>
    <w:rsid w:val="00E3065F"/>
    <w:rsid w:val="00E4381A"/>
    <w:rsid w:val="00E53927"/>
    <w:rsid w:val="00E55D74"/>
    <w:rsid w:val="00E706D8"/>
    <w:rsid w:val="00E964A4"/>
    <w:rsid w:val="00EC7CB8"/>
    <w:rsid w:val="00ED29B9"/>
    <w:rsid w:val="00F073F8"/>
    <w:rsid w:val="00F364A2"/>
    <w:rsid w:val="00F41076"/>
    <w:rsid w:val="00F60274"/>
    <w:rsid w:val="00F61914"/>
    <w:rsid w:val="00F77FB9"/>
    <w:rsid w:val="00FA28AA"/>
    <w:rsid w:val="00FB068F"/>
    <w:rsid w:val="00FD26A1"/>
    <w:rsid w:val="00FE18B6"/>
    <w:rsid w:val="00FE278D"/>
    <w:rsid w:val="13DF0C75"/>
    <w:rsid w:val="4524763F"/>
    <w:rsid w:val="49425437"/>
    <w:rsid w:val="5A00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E2F02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Pr>
      <w:sz w:val="18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b/>
      <w:sz w:val="18"/>
      <w:szCs w:val="22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sz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amezzz1996.github.io/portfol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villacarlos1996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8B6F0DA9F14621AA3003F572D5F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F1551-251F-4FCB-B7D9-5D2804F4FABC}"/>
      </w:docPartPr>
      <w:docPartBody>
        <w:p w:rsidR="000D4B5E" w:rsidRDefault="0080683F">
          <w:pPr>
            <w:pStyle w:val="D38B6F0DA9F14621AA3003F572D5F101"/>
          </w:pPr>
          <w:r>
            <w:t>Profile</w:t>
          </w:r>
        </w:p>
      </w:docPartBody>
    </w:docPart>
    <w:docPart>
      <w:docPartPr>
        <w:name w:val="AEED7E95B7BE432FABFAD4FE90A43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C0C68-A763-49F7-9DE7-109E3B0C0BBA}"/>
      </w:docPartPr>
      <w:docPartBody>
        <w:p w:rsidR="000D4B5E" w:rsidRDefault="0080683F">
          <w:pPr>
            <w:pStyle w:val="AEED7E95B7BE432FABFAD4FE90A438DD"/>
          </w:pPr>
          <w:r>
            <w:t>Hobbies</w:t>
          </w:r>
        </w:p>
      </w:docPartBody>
    </w:docPart>
    <w:docPart>
      <w:docPartPr>
        <w:name w:val="7CB4339FBC3644D7ACC0F4AD1387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8CB63-6D47-4E92-A91C-AC289C1AC9F8}"/>
      </w:docPartPr>
      <w:docPartBody>
        <w:p w:rsidR="000D4B5E" w:rsidRDefault="0080683F">
          <w:pPr>
            <w:pStyle w:val="7CB4339FBC3644D7ACC0F4AD13875386"/>
          </w:pPr>
          <w:r>
            <w:t>EDUCATION</w:t>
          </w:r>
        </w:p>
      </w:docPartBody>
    </w:docPart>
    <w:docPart>
      <w:docPartPr>
        <w:name w:val="F655804D23CF44BF9F4F36460799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B542B-17D7-45D6-821A-9AD161EBAE06}"/>
      </w:docPartPr>
      <w:docPartBody>
        <w:p w:rsidR="000D4B5E" w:rsidRDefault="0080683F">
          <w:pPr>
            <w:pStyle w:val="F655804D23CF44BF9F4F36460799C1AC"/>
          </w:pPr>
          <w:r>
            <w:rPr>
              <w:rStyle w:val="Heading2Char"/>
            </w:rPr>
            <w:t>SKILLS</w:t>
          </w:r>
        </w:p>
      </w:docPartBody>
    </w:docPart>
    <w:docPart>
      <w:docPartPr>
        <w:name w:val="6792F07C38B34128A2BDAA74D68F5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6472-BA1D-4685-8973-A580D983C8B9}"/>
      </w:docPartPr>
      <w:docPartBody>
        <w:p w:rsidR="000D4B5E" w:rsidRDefault="0080683F">
          <w:pPr>
            <w:pStyle w:val="6792F07C38B34128A2BDAA74D68F5735"/>
          </w:pPr>
          <w:r>
            <w:t>EMAIL: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62E" w:rsidRDefault="0015762E">
      <w:pPr>
        <w:spacing w:line="240" w:lineRule="auto"/>
      </w:pPr>
      <w:r>
        <w:separator/>
      </w:r>
    </w:p>
  </w:endnote>
  <w:endnote w:type="continuationSeparator" w:id="0">
    <w:p w:rsidR="0015762E" w:rsidRDefault="0015762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62E" w:rsidRDefault="0015762E">
      <w:pPr>
        <w:spacing w:after="0"/>
      </w:pPr>
      <w:r>
        <w:separator/>
      </w:r>
    </w:p>
  </w:footnote>
  <w:footnote w:type="continuationSeparator" w:id="0">
    <w:p w:rsidR="0015762E" w:rsidRDefault="0015762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87"/>
    <w:rsid w:val="00000287"/>
    <w:rsid w:val="00034F53"/>
    <w:rsid w:val="000D4B5E"/>
    <w:rsid w:val="00116AF1"/>
    <w:rsid w:val="001245A8"/>
    <w:rsid w:val="0015762E"/>
    <w:rsid w:val="00182924"/>
    <w:rsid w:val="0025228D"/>
    <w:rsid w:val="00255271"/>
    <w:rsid w:val="00276D3C"/>
    <w:rsid w:val="00382437"/>
    <w:rsid w:val="00395B51"/>
    <w:rsid w:val="004171F8"/>
    <w:rsid w:val="004329AC"/>
    <w:rsid w:val="005676D7"/>
    <w:rsid w:val="006659A2"/>
    <w:rsid w:val="006A2AE7"/>
    <w:rsid w:val="006C37C7"/>
    <w:rsid w:val="006D253C"/>
    <w:rsid w:val="00712D87"/>
    <w:rsid w:val="00731C07"/>
    <w:rsid w:val="0074241E"/>
    <w:rsid w:val="007712C1"/>
    <w:rsid w:val="0080683F"/>
    <w:rsid w:val="008A5BC8"/>
    <w:rsid w:val="008F4977"/>
    <w:rsid w:val="0092029B"/>
    <w:rsid w:val="0094157B"/>
    <w:rsid w:val="00957B81"/>
    <w:rsid w:val="009B5211"/>
    <w:rsid w:val="00AA00E4"/>
    <w:rsid w:val="00C46C95"/>
    <w:rsid w:val="00CA4354"/>
    <w:rsid w:val="00CD5435"/>
    <w:rsid w:val="00D436EB"/>
    <w:rsid w:val="00E107CE"/>
    <w:rsid w:val="00E13400"/>
    <w:rsid w:val="00E4215B"/>
    <w:rsid w:val="00E67C4E"/>
    <w:rsid w:val="00E7454C"/>
    <w:rsid w:val="00EA3197"/>
    <w:rsid w:val="00F14E07"/>
    <w:rsid w:val="00F9588A"/>
    <w:rsid w:val="00FC6A1D"/>
    <w:rsid w:val="00FF0AC1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5CF8BDF7049E6AEB079A25E55B40E">
    <w:name w:val="D125CF8BDF7049E6AEB079A25E55B40E"/>
    <w:qFormat/>
    <w:pPr>
      <w:spacing w:after="160" w:line="259" w:lineRule="auto"/>
    </w:pPr>
    <w:rPr>
      <w:sz w:val="22"/>
      <w:szCs w:val="22"/>
    </w:rPr>
  </w:style>
  <w:style w:type="paragraph" w:customStyle="1" w:styleId="43FE38FA299940118FAD3495AC14A38D">
    <w:name w:val="43FE38FA299940118FAD3495AC14A38D"/>
    <w:qFormat/>
    <w:pPr>
      <w:spacing w:after="160" w:line="259" w:lineRule="auto"/>
    </w:pPr>
    <w:rPr>
      <w:sz w:val="22"/>
      <w:szCs w:val="22"/>
    </w:rPr>
  </w:style>
  <w:style w:type="paragraph" w:customStyle="1" w:styleId="D38B6F0DA9F14621AA3003F572D5F101">
    <w:name w:val="D38B6F0DA9F14621AA3003F572D5F101"/>
    <w:qFormat/>
    <w:pPr>
      <w:spacing w:after="160" w:line="259" w:lineRule="auto"/>
    </w:pPr>
    <w:rPr>
      <w:sz w:val="22"/>
      <w:szCs w:val="22"/>
    </w:rPr>
  </w:style>
  <w:style w:type="paragraph" w:customStyle="1" w:styleId="975A1A36D3E24DA180E84F12C8B07D76">
    <w:name w:val="975A1A36D3E24DA180E84F12C8B07D76"/>
    <w:qFormat/>
    <w:pPr>
      <w:spacing w:after="160" w:line="259" w:lineRule="auto"/>
    </w:pPr>
    <w:rPr>
      <w:sz w:val="22"/>
      <w:szCs w:val="22"/>
    </w:rPr>
  </w:style>
  <w:style w:type="paragraph" w:customStyle="1" w:styleId="37122D5FF5044AD7A4F83F02D7C12579">
    <w:name w:val="37122D5FF5044AD7A4F83F02D7C12579"/>
    <w:qFormat/>
    <w:pPr>
      <w:spacing w:after="160" w:line="259" w:lineRule="auto"/>
    </w:pPr>
    <w:rPr>
      <w:sz w:val="22"/>
      <w:szCs w:val="22"/>
    </w:rPr>
  </w:style>
  <w:style w:type="paragraph" w:customStyle="1" w:styleId="035DF19935184D579DA29FEE3D88DA18">
    <w:name w:val="035DF19935184D579DA29FEE3D88DA18"/>
    <w:qFormat/>
    <w:pPr>
      <w:spacing w:after="160" w:line="259" w:lineRule="auto"/>
    </w:pPr>
    <w:rPr>
      <w:sz w:val="22"/>
      <w:szCs w:val="22"/>
    </w:rPr>
  </w:style>
  <w:style w:type="paragraph" w:customStyle="1" w:styleId="2486B44C9E6243C786B0E1542BAD2A42">
    <w:name w:val="2486B44C9E6243C786B0E1542BAD2A42"/>
    <w:qFormat/>
    <w:pPr>
      <w:spacing w:after="160" w:line="259" w:lineRule="auto"/>
    </w:pPr>
    <w:rPr>
      <w:sz w:val="22"/>
      <w:szCs w:val="22"/>
    </w:rPr>
  </w:style>
  <w:style w:type="paragraph" w:customStyle="1" w:styleId="91A42E42D49945DABCAD5FD1CA11F67C">
    <w:name w:val="91A42E42D49945DABCAD5FD1CA11F67C"/>
    <w:qFormat/>
    <w:pPr>
      <w:spacing w:after="160" w:line="259" w:lineRule="auto"/>
    </w:pPr>
    <w:rPr>
      <w:sz w:val="22"/>
      <w:szCs w:val="22"/>
    </w:rPr>
  </w:style>
  <w:style w:type="paragraph" w:customStyle="1" w:styleId="DAC1D291448E4708AEDDFB62933C09A9">
    <w:name w:val="DAC1D291448E4708AEDDFB62933C09A9"/>
    <w:qFormat/>
    <w:pPr>
      <w:spacing w:after="160" w:line="259" w:lineRule="auto"/>
    </w:pPr>
    <w:rPr>
      <w:sz w:val="22"/>
      <w:szCs w:val="22"/>
    </w:rPr>
  </w:style>
  <w:style w:type="paragraph" w:customStyle="1" w:styleId="6CAC7252337F48B49CE160C509C6AE9D">
    <w:name w:val="6CAC7252337F48B49CE160C509C6AE9D"/>
    <w:qFormat/>
    <w:pPr>
      <w:spacing w:after="160" w:line="259" w:lineRule="auto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C45911" w:themeColor="accent2" w:themeShade="BF"/>
      <w:u w:val="single"/>
    </w:rPr>
  </w:style>
  <w:style w:type="paragraph" w:customStyle="1" w:styleId="ABCB10DA1E6348A6A47DA1245E4B04C4">
    <w:name w:val="ABCB10DA1E6348A6A47DA1245E4B04C4"/>
    <w:pPr>
      <w:spacing w:after="160" w:line="259" w:lineRule="auto"/>
    </w:pPr>
    <w:rPr>
      <w:sz w:val="22"/>
      <w:szCs w:val="22"/>
    </w:rPr>
  </w:style>
  <w:style w:type="paragraph" w:customStyle="1" w:styleId="AEED7E95B7BE432FABFAD4FE90A438DD">
    <w:name w:val="AEED7E95B7BE432FABFAD4FE90A438DD"/>
    <w:qFormat/>
    <w:pPr>
      <w:spacing w:after="160" w:line="259" w:lineRule="auto"/>
    </w:pPr>
    <w:rPr>
      <w:sz w:val="22"/>
      <w:szCs w:val="22"/>
    </w:rPr>
  </w:style>
  <w:style w:type="paragraph" w:customStyle="1" w:styleId="0B5A47D0DB5F409AB35D0BD8937DA43F">
    <w:name w:val="0B5A47D0DB5F409AB35D0BD8937DA43F"/>
    <w:qFormat/>
    <w:pPr>
      <w:spacing w:after="160" w:line="259" w:lineRule="auto"/>
    </w:pPr>
    <w:rPr>
      <w:sz w:val="22"/>
      <w:szCs w:val="22"/>
    </w:rPr>
  </w:style>
  <w:style w:type="paragraph" w:customStyle="1" w:styleId="8E0CC1EBC927412CAA84084CE95DF422">
    <w:name w:val="8E0CC1EBC927412CAA84084CE95DF422"/>
    <w:qFormat/>
    <w:pPr>
      <w:spacing w:after="160" w:line="259" w:lineRule="auto"/>
    </w:pPr>
    <w:rPr>
      <w:sz w:val="22"/>
      <w:szCs w:val="22"/>
    </w:rPr>
  </w:style>
  <w:style w:type="paragraph" w:customStyle="1" w:styleId="6CAE0CB1919E4BB7863B325774FD613C">
    <w:name w:val="6CAE0CB1919E4BB7863B325774FD613C"/>
    <w:qFormat/>
    <w:pPr>
      <w:spacing w:after="160" w:line="259" w:lineRule="auto"/>
    </w:pPr>
    <w:rPr>
      <w:sz w:val="22"/>
      <w:szCs w:val="22"/>
    </w:rPr>
  </w:style>
  <w:style w:type="paragraph" w:customStyle="1" w:styleId="973D2917F0564846A0D80B7943A98451">
    <w:name w:val="973D2917F0564846A0D80B7943A98451"/>
    <w:qFormat/>
    <w:pPr>
      <w:spacing w:after="160" w:line="259" w:lineRule="auto"/>
    </w:pPr>
    <w:rPr>
      <w:sz w:val="22"/>
      <w:szCs w:val="22"/>
    </w:rPr>
  </w:style>
  <w:style w:type="paragraph" w:customStyle="1" w:styleId="7CB4339FBC3644D7ACC0F4AD13875386">
    <w:name w:val="7CB4339FBC3644D7ACC0F4AD13875386"/>
    <w:qFormat/>
    <w:pPr>
      <w:spacing w:after="160" w:line="259" w:lineRule="auto"/>
    </w:pPr>
    <w:rPr>
      <w:sz w:val="22"/>
      <w:szCs w:val="22"/>
    </w:rPr>
  </w:style>
  <w:style w:type="paragraph" w:customStyle="1" w:styleId="9D9F604C545342BB8F6AAFBBC6EB9BCE">
    <w:name w:val="9D9F604C545342BB8F6AAFBBC6EB9BCE"/>
    <w:pPr>
      <w:spacing w:after="160" w:line="259" w:lineRule="auto"/>
    </w:pPr>
    <w:rPr>
      <w:sz w:val="22"/>
      <w:szCs w:val="22"/>
    </w:rPr>
  </w:style>
  <w:style w:type="paragraph" w:customStyle="1" w:styleId="9DEE9ACEA5D6493E93162AEAB5F7D4DE">
    <w:name w:val="9DEE9ACEA5D6493E93162AEAB5F7D4DE"/>
    <w:qFormat/>
    <w:pPr>
      <w:spacing w:after="160" w:line="259" w:lineRule="auto"/>
    </w:pPr>
    <w:rPr>
      <w:sz w:val="22"/>
      <w:szCs w:val="22"/>
    </w:rPr>
  </w:style>
  <w:style w:type="paragraph" w:customStyle="1" w:styleId="10F327BB492143B2A9D2AEC42210641B">
    <w:name w:val="10F327BB492143B2A9D2AEC42210641B"/>
    <w:qFormat/>
    <w:pPr>
      <w:spacing w:after="160" w:line="259" w:lineRule="auto"/>
    </w:pPr>
    <w:rPr>
      <w:sz w:val="22"/>
      <w:szCs w:val="22"/>
    </w:rPr>
  </w:style>
  <w:style w:type="paragraph" w:customStyle="1" w:styleId="52E845F019364DB0A5664AC983144006">
    <w:name w:val="52E845F019364DB0A5664AC983144006"/>
    <w:qFormat/>
    <w:pPr>
      <w:spacing w:after="160" w:line="259" w:lineRule="auto"/>
    </w:pPr>
    <w:rPr>
      <w:sz w:val="22"/>
      <w:szCs w:val="22"/>
    </w:rPr>
  </w:style>
  <w:style w:type="paragraph" w:customStyle="1" w:styleId="BD1270E561624A2686A81C7AFB17B686">
    <w:name w:val="BD1270E561624A2686A81C7AFB17B686"/>
    <w:qFormat/>
    <w:pPr>
      <w:spacing w:after="160" w:line="259" w:lineRule="auto"/>
    </w:pPr>
    <w:rPr>
      <w:sz w:val="22"/>
      <w:szCs w:val="22"/>
    </w:rPr>
  </w:style>
  <w:style w:type="paragraph" w:customStyle="1" w:styleId="140BDDAC518948A4BD92BBB08B86B656">
    <w:name w:val="140BDDAC518948A4BD92BBB08B86B656"/>
    <w:qFormat/>
    <w:pPr>
      <w:spacing w:after="160" w:line="259" w:lineRule="auto"/>
    </w:pPr>
    <w:rPr>
      <w:sz w:val="22"/>
      <w:szCs w:val="22"/>
    </w:rPr>
  </w:style>
  <w:style w:type="paragraph" w:customStyle="1" w:styleId="5288547C979B4458BD27B90481FB56DE">
    <w:name w:val="5288547C979B4458BD27B90481FB56DE"/>
    <w:qFormat/>
    <w:pPr>
      <w:spacing w:after="160" w:line="259" w:lineRule="auto"/>
    </w:pPr>
    <w:rPr>
      <w:sz w:val="22"/>
      <w:szCs w:val="22"/>
    </w:rPr>
  </w:style>
  <w:style w:type="paragraph" w:customStyle="1" w:styleId="0BBDE9A40E4D4EEB9444EA58547037A9">
    <w:name w:val="0BBDE9A40E4D4EEB9444EA58547037A9"/>
    <w:qFormat/>
    <w:pPr>
      <w:spacing w:after="160" w:line="259" w:lineRule="auto"/>
    </w:pPr>
    <w:rPr>
      <w:sz w:val="22"/>
      <w:szCs w:val="22"/>
    </w:rPr>
  </w:style>
  <w:style w:type="paragraph" w:customStyle="1" w:styleId="451A7E4FA42942A3A605B704FA64184E">
    <w:name w:val="451A7E4FA42942A3A605B704FA64184E"/>
    <w:qFormat/>
    <w:pPr>
      <w:spacing w:after="160" w:line="259" w:lineRule="auto"/>
    </w:pPr>
    <w:rPr>
      <w:sz w:val="22"/>
      <w:szCs w:val="22"/>
    </w:rPr>
  </w:style>
  <w:style w:type="paragraph" w:customStyle="1" w:styleId="5E5EA006D1864B8EACF59336803F261F">
    <w:name w:val="5E5EA006D1864B8EACF59336803F261F"/>
    <w:qFormat/>
    <w:pPr>
      <w:spacing w:after="160" w:line="259" w:lineRule="auto"/>
    </w:pPr>
    <w:rPr>
      <w:sz w:val="22"/>
      <w:szCs w:val="22"/>
    </w:rPr>
  </w:style>
  <w:style w:type="paragraph" w:customStyle="1" w:styleId="EC61BDB814C1485FAEFCF5978924C241">
    <w:name w:val="EC61BDB814C1485FAEFCF5978924C241"/>
    <w:pPr>
      <w:spacing w:after="160" w:line="259" w:lineRule="auto"/>
    </w:pPr>
    <w:rPr>
      <w:sz w:val="22"/>
      <w:szCs w:val="22"/>
    </w:rPr>
  </w:style>
  <w:style w:type="paragraph" w:customStyle="1" w:styleId="621803C96B984B109669795A86350FEF">
    <w:name w:val="621803C96B984B109669795A86350FEF"/>
    <w:qFormat/>
    <w:pPr>
      <w:spacing w:after="160" w:line="259" w:lineRule="auto"/>
    </w:pPr>
    <w:rPr>
      <w:sz w:val="22"/>
      <w:szCs w:val="22"/>
    </w:rPr>
  </w:style>
  <w:style w:type="paragraph" w:customStyle="1" w:styleId="ADBDE1BCB08140898B64991599F8AAD5">
    <w:name w:val="ADBDE1BCB08140898B64991599F8AAD5"/>
    <w:qFormat/>
    <w:pPr>
      <w:spacing w:after="160" w:line="259" w:lineRule="auto"/>
    </w:pPr>
    <w:rPr>
      <w:sz w:val="22"/>
      <w:szCs w:val="22"/>
    </w:rPr>
  </w:style>
  <w:style w:type="paragraph" w:customStyle="1" w:styleId="AB6B6C2AA81747E2810AA1C6E0446A25">
    <w:name w:val="AB6B6C2AA81747E2810AA1C6E0446A25"/>
    <w:qFormat/>
    <w:pPr>
      <w:spacing w:after="160" w:line="259" w:lineRule="auto"/>
    </w:pPr>
    <w:rPr>
      <w:sz w:val="22"/>
      <w:szCs w:val="22"/>
    </w:rPr>
  </w:style>
  <w:style w:type="paragraph" w:customStyle="1" w:styleId="F5FDB05DABE24C0A9A38D016A7D0E994">
    <w:name w:val="F5FDB05DABE24C0A9A38D016A7D0E994"/>
    <w:qFormat/>
    <w:pPr>
      <w:spacing w:after="160" w:line="259" w:lineRule="auto"/>
    </w:pPr>
    <w:rPr>
      <w:sz w:val="22"/>
      <w:szCs w:val="22"/>
    </w:rPr>
  </w:style>
  <w:style w:type="paragraph" w:customStyle="1" w:styleId="8728C096CFC34AE2BC14ABDF6487E96A">
    <w:name w:val="8728C096CFC34AE2BC14ABDF6487E96A"/>
    <w:qFormat/>
    <w:pPr>
      <w:spacing w:after="160" w:line="259" w:lineRule="auto"/>
    </w:pPr>
    <w:rPr>
      <w:sz w:val="22"/>
      <w:szCs w:val="22"/>
    </w:rPr>
  </w:style>
  <w:style w:type="paragraph" w:customStyle="1" w:styleId="FF851CDDCE314DA995F4A7A281F740F7">
    <w:name w:val="FF851CDDCE314DA995F4A7A281F740F7"/>
    <w:qFormat/>
    <w:pPr>
      <w:spacing w:after="160" w:line="259" w:lineRule="auto"/>
    </w:pPr>
    <w:rPr>
      <w:sz w:val="22"/>
      <w:szCs w:val="22"/>
    </w:rPr>
  </w:style>
  <w:style w:type="paragraph" w:customStyle="1" w:styleId="B06E8D9AB4744D45B36C32B6E496925F">
    <w:name w:val="B06E8D9AB4744D45B36C32B6E496925F"/>
    <w:qFormat/>
    <w:pPr>
      <w:spacing w:after="160" w:line="259" w:lineRule="auto"/>
    </w:pPr>
    <w:rPr>
      <w:sz w:val="22"/>
      <w:szCs w:val="22"/>
    </w:rPr>
  </w:style>
  <w:style w:type="paragraph" w:customStyle="1" w:styleId="B30E7C164B774C9CAA5B1180266307D8">
    <w:name w:val="B30E7C164B774C9CAA5B1180266307D8"/>
    <w:qFormat/>
    <w:pPr>
      <w:spacing w:after="160" w:line="259" w:lineRule="auto"/>
    </w:pPr>
    <w:rPr>
      <w:sz w:val="22"/>
      <w:szCs w:val="22"/>
    </w:rPr>
  </w:style>
  <w:style w:type="paragraph" w:customStyle="1" w:styleId="CAADBB2D6B224D0DB2D1ACA4978F1B3B">
    <w:name w:val="CAADBB2D6B224D0DB2D1ACA4978F1B3B"/>
    <w:pPr>
      <w:spacing w:after="160" w:line="259" w:lineRule="auto"/>
    </w:pPr>
    <w:rPr>
      <w:sz w:val="22"/>
      <w:szCs w:val="22"/>
    </w:rPr>
  </w:style>
  <w:style w:type="paragraph" w:customStyle="1" w:styleId="9467206C47F944A5B28B74F1984E0A74">
    <w:name w:val="9467206C47F944A5B28B74F1984E0A74"/>
    <w:qFormat/>
    <w:pPr>
      <w:spacing w:after="160" w:line="259" w:lineRule="auto"/>
    </w:pPr>
    <w:rPr>
      <w:sz w:val="22"/>
      <w:szCs w:val="22"/>
    </w:rPr>
  </w:style>
  <w:style w:type="paragraph" w:customStyle="1" w:styleId="4EEE79F481564E99A49E7F66C9846C66">
    <w:name w:val="4EEE79F481564E99A49E7F66C9846C66"/>
    <w:qFormat/>
    <w:pPr>
      <w:spacing w:after="160" w:line="259" w:lineRule="auto"/>
    </w:pPr>
    <w:rPr>
      <w:sz w:val="22"/>
      <w:szCs w:val="22"/>
    </w:rPr>
  </w:style>
  <w:style w:type="paragraph" w:customStyle="1" w:styleId="23EED8562E444CF7AFABB3D4F548F734">
    <w:name w:val="23EED8562E444CF7AFABB3D4F548F734"/>
    <w:qFormat/>
    <w:pPr>
      <w:spacing w:after="160" w:line="259" w:lineRule="auto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655804D23CF44BF9F4F36460799C1AC">
    <w:name w:val="F655804D23CF44BF9F4F36460799C1AC"/>
    <w:qFormat/>
    <w:pPr>
      <w:spacing w:after="160" w:line="259" w:lineRule="auto"/>
    </w:pPr>
    <w:rPr>
      <w:sz w:val="22"/>
      <w:szCs w:val="22"/>
    </w:rPr>
  </w:style>
  <w:style w:type="paragraph" w:customStyle="1" w:styleId="6792F07C38B34128A2BDAA74D68F5735">
    <w:name w:val="6792F07C38B34128A2BDAA74D68F5735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F3FCCA-600F-4CDD-AD2E-8167F95A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28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2023-04-10T16:19:00Z</dcterms:created>
  <dcterms:modified xsi:type="dcterms:W3CDTF">2023-11-28T16:11:00Z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1033-12.2.0.13266</vt:lpwstr>
  </property>
  <property fmtid="{D5CDD505-2E9C-101B-9397-08002B2CF9AE}" pid="4" name="ICV">
    <vt:lpwstr>2F1C8360676E49258BA054FBDD3FDBBD</vt:lpwstr>
  </property>
</Properties>
</file>